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64" w:rsidRPr="00912AD2" w:rsidRDefault="00912AD2" w:rsidP="00912AD2">
      <w:pPr>
        <w:jc w:val="center"/>
        <w:rPr>
          <w:b/>
        </w:rPr>
      </w:pPr>
      <w:r w:rsidRPr="00912AD2">
        <w:rPr>
          <w:b/>
        </w:rPr>
        <w:t>Code Book</w:t>
      </w:r>
    </w:p>
    <w:p w:rsidR="00912AD2" w:rsidRDefault="00912AD2">
      <w:r>
        <w:t xml:space="preserve">The code book summarizes </w:t>
      </w:r>
      <w:bookmarkStart w:id="0" w:name="_GoBack"/>
      <w:bookmarkEnd w:id="0"/>
      <w:r>
        <w:t>the data fields contained in tidy.txt</w:t>
      </w:r>
    </w:p>
    <w:p w:rsidR="00912AD2" w:rsidRPr="00912AD2" w:rsidRDefault="00912AD2" w:rsidP="00912AD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12AD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Identifiers</w:t>
      </w:r>
    </w:p>
    <w:p w:rsidR="00912AD2" w:rsidRPr="00912AD2" w:rsidRDefault="00912AD2" w:rsidP="00912AD2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subject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- The ID of the test subject</w:t>
      </w:r>
    </w:p>
    <w:p w:rsidR="00912AD2" w:rsidRPr="00912AD2" w:rsidRDefault="00912AD2" w:rsidP="00912AD2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activity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- The type of activity performed when the corresponding measurements were taken</w:t>
      </w:r>
    </w:p>
    <w:p w:rsidR="00912AD2" w:rsidRPr="00912AD2" w:rsidRDefault="00912AD2" w:rsidP="00912AD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12AD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Measurements</w:t>
      </w:r>
    </w:p>
    <w:p w:rsidR="00912AD2" w:rsidRPr="00912AD2" w:rsidRDefault="00912AD2" w:rsidP="00912AD2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tGravityAccMagStd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tBodyAccJerkMagStd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tBodyGyroJerkMagStd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fBodyAccMeanY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fBodyAccMeanFreqX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fBodyAccMeanFreqY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fBodyAccMeanFreqZ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fBodyAccJerkMeanFreqX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fBodyAccJerkMeanFreqY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fBodyAccJerkMeanFreqZ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fBodyGyroMeanX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fBodyGyroMeanY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fBodyGyroMeanZ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fBodyGyroStdX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fBodyGyroStdY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fBodyGyroStdZ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fBodyGyroMeanFreqX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fBodyGyroMeanFreqY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fBodyGyroMeanFreqZ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fBodyAccMagMeanFreq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fBodyBodyAccJerkMagMean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fBodyBodyAccJerkMagStd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fBodyBodyAccJerkMagMeanFreq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fBodyBodyGyroMagMean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fBodyBodyGyroMagStd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fBodyBodyGyroMagMeanFreq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fBodyBodyGyroJerkMagMean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fBodyBodyGyroJerkMagStd</w:t>
      </w:r>
      <w:proofErr w:type="spellEnd"/>
    </w:p>
    <w:p w:rsidR="00912AD2" w:rsidRPr="00912AD2" w:rsidRDefault="00912AD2" w:rsidP="00912AD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fBodyBodyGyroJerkMagMeanFreq</w:t>
      </w:r>
      <w:proofErr w:type="spellEnd"/>
    </w:p>
    <w:p w:rsidR="00912AD2" w:rsidRPr="00912AD2" w:rsidRDefault="00912AD2" w:rsidP="00912AD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12AD2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Activity Labels</w:t>
      </w:r>
    </w:p>
    <w:p w:rsidR="00912AD2" w:rsidRPr="00912AD2" w:rsidRDefault="00912AD2" w:rsidP="00912AD2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WALKING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): subject was walking during the test</w:t>
      </w:r>
    </w:p>
    <w:p w:rsidR="00912AD2" w:rsidRPr="00912AD2" w:rsidRDefault="00912AD2" w:rsidP="00912AD2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WALKING_UPSTAIRS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): subject was walking up a staircase during the test</w:t>
      </w:r>
    </w:p>
    <w:p w:rsidR="00912AD2" w:rsidRPr="00912AD2" w:rsidRDefault="00912AD2" w:rsidP="00912AD2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WALKING_DOWNSTAIRS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3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): subject was walking down a staircase during the test</w:t>
      </w:r>
    </w:p>
    <w:p w:rsidR="00912AD2" w:rsidRPr="00912AD2" w:rsidRDefault="00912AD2" w:rsidP="00912AD2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SITTING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4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): subject was sitting during the test</w:t>
      </w:r>
    </w:p>
    <w:p w:rsidR="00912AD2" w:rsidRPr="00912AD2" w:rsidRDefault="00912AD2" w:rsidP="00912AD2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STANDING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5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): subject was standing during the test</w:t>
      </w:r>
    </w:p>
    <w:p w:rsidR="00912AD2" w:rsidRPr="00912AD2" w:rsidRDefault="00912AD2" w:rsidP="00912AD2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LAYING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 (value </w:t>
      </w:r>
      <w:r w:rsidRPr="00912AD2"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912AD2">
        <w:rPr>
          <w:rFonts w:ascii="Segoe UI" w:eastAsia="Times New Roman" w:hAnsi="Segoe UI" w:cs="Segoe UI"/>
          <w:color w:val="333333"/>
          <w:sz w:val="24"/>
          <w:szCs w:val="24"/>
        </w:rPr>
        <w:t>): subject was laying down during the test</w:t>
      </w:r>
    </w:p>
    <w:p w:rsidR="00912AD2" w:rsidRDefault="00912AD2"/>
    <w:p w:rsidR="00912AD2" w:rsidRDefault="00912AD2"/>
    <w:sectPr w:rsidR="00912AD2" w:rsidSect="00912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4D1"/>
    <w:multiLevelType w:val="multilevel"/>
    <w:tmpl w:val="9E8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57ADB"/>
    <w:multiLevelType w:val="multilevel"/>
    <w:tmpl w:val="DA1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36998"/>
    <w:multiLevelType w:val="multilevel"/>
    <w:tmpl w:val="7CD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D2"/>
    <w:rsid w:val="00912AD2"/>
    <w:rsid w:val="00A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24BF2F38.dotm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Gaming Board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Illinois Gaming Board</dc:creator>
  <cp:lastModifiedBy>Illinois Gaming Board</cp:lastModifiedBy>
  <cp:revision>1</cp:revision>
  <dcterms:created xsi:type="dcterms:W3CDTF">2016-10-24T16:11:00Z</dcterms:created>
  <dcterms:modified xsi:type="dcterms:W3CDTF">2016-10-24T16:14:00Z</dcterms:modified>
</cp:coreProperties>
</file>